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60FDB" w14:textId="2E447287" w:rsidR="00C36963" w:rsidRDefault="00D565AD">
      <w:pPr>
        <w:pStyle w:val="Title"/>
      </w:pPr>
      <w:r w:rsidRPr="00D565AD">
        <w:t>Weather Forecasting App</w:t>
      </w:r>
    </w:p>
    <w:p w14:paraId="105B4B0F" w14:textId="2EF64CE4" w:rsidR="00C36963" w:rsidRDefault="00D565AD">
      <w:pPr>
        <w:pStyle w:val="Subtitle"/>
      </w:pPr>
      <w:r w:rsidRPr="00D565AD">
        <w:t>Team: 4 not 5</w:t>
      </w:r>
    </w:p>
    <w:p w14:paraId="195B33BA" w14:textId="57E2BB58" w:rsidR="00C36963" w:rsidRDefault="009519D1">
      <w:r>
        <w:rPr>
          <w:noProof/>
        </w:rPr>
        <w:drawing>
          <wp:inline distT="0" distB="0" distL="0" distR="0" wp14:anchorId="2E79A97C" wp14:editId="338CBDEA">
            <wp:extent cx="5274310" cy="3956050"/>
            <wp:effectExtent l="0" t="0" r="2540" b="6350"/>
            <wp:docPr id="252848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ADC1FAA" w14:textId="4A440E33" w:rsidR="00C36963" w:rsidRDefault="00D565AD">
      <w:pPr>
        <w:pStyle w:val="Author"/>
      </w:pPr>
      <w:r>
        <w:t>Pavan Sanwlot</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49B7A655" w14:textId="77777777" w:rsidR="00C36963" w:rsidRDefault="00A95A8F">
          <w:pPr>
            <w:pStyle w:val="TOCHeading"/>
          </w:pPr>
          <w:r>
            <w:rPr>
              <w:rStyle w:val="Emphasis"/>
              <w:lang w:bidi="en-GB"/>
            </w:rPr>
            <w:t>TAble of</w:t>
          </w:r>
          <w:r>
            <w:rPr>
              <w:rStyle w:val="Emphasis"/>
              <w:lang w:bidi="en-GB"/>
            </w:rPr>
            <w:br/>
          </w:r>
          <w:r>
            <w:rPr>
              <w:lang w:bidi="en-GB"/>
            </w:rPr>
            <w:t>Contents</w:t>
          </w:r>
        </w:p>
        <w:p w14:paraId="2574E219" w14:textId="40E54123" w:rsidR="00C354F9" w:rsidRDefault="00A95A8F">
          <w:pPr>
            <w:pStyle w:val="TOC1"/>
            <w:rPr>
              <w:rFonts w:asciiTheme="minorHAnsi" w:eastAsiaTheme="minorEastAsia" w:hAnsiTheme="minorHAnsi"/>
              <w:b w:val="0"/>
              <w:bCs w:val="0"/>
              <w:caps w:val="0"/>
              <w:noProof/>
              <w:color w:val="auto"/>
              <w:sz w:val="22"/>
              <w:szCs w:val="22"/>
              <w:lang w:val="en-US" w:eastAsia="en-US"/>
            </w:rPr>
          </w:pPr>
          <w:r>
            <w:rPr>
              <w:noProof/>
              <w:lang w:bidi="en-GB"/>
            </w:rPr>
            <w:fldChar w:fldCharType="begin"/>
          </w:r>
          <w:r>
            <w:rPr>
              <w:lang w:bidi="en-GB"/>
            </w:rPr>
            <w:instrText xml:space="preserve"> TOC \o "1-3" \u </w:instrText>
          </w:r>
          <w:r>
            <w:rPr>
              <w:noProof/>
              <w:lang w:bidi="en-GB"/>
            </w:rPr>
            <w:fldChar w:fldCharType="separate"/>
          </w:r>
          <w:r w:rsidR="00D565AD">
            <w:rPr>
              <w:iCs/>
              <w:noProof/>
              <w:color w:val="EB130B" w:themeColor="accent1" w:themeShade="BF"/>
              <w:lang w:bidi="en-GB"/>
            </w:rPr>
            <w:t>Introduction</w:t>
          </w:r>
          <w:r w:rsidR="00C354F9">
            <w:rPr>
              <w:noProof/>
            </w:rPr>
            <w:tab/>
          </w:r>
          <w:r w:rsidR="00C354F9">
            <w:rPr>
              <w:noProof/>
            </w:rPr>
            <w:fldChar w:fldCharType="begin"/>
          </w:r>
          <w:r w:rsidR="00C354F9">
            <w:rPr>
              <w:noProof/>
            </w:rPr>
            <w:instrText xml:space="preserve"> PAGEREF _Toc107315429 \h </w:instrText>
          </w:r>
          <w:r w:rsidR="00C354F9">
            <w:rPr>
              <w:noProof/>
            </w:rPr>
          </w:r>
          <w:r w:rsidR="00C354F9">
            <w:rPr>
              <w:noProof/>
            </w:rPr>
            <w:fldChar w:fldCharType="separate"/>
          </w:r>
          <w:r w:rsidR="00C354F9">
            <w:rPr>
              <w:noProof/>
            </w:rPr>
            <w:t>1</w:t>
          </w:r>
          <w:r w:rsidR="00C354F9">
            <w:rPr>
              <w:noProof/>
            </w:rPr>
            <w:fldChar w:fldCharType="end"/>
          </w:r>
        </w:p>
        <w:p w14:paraId="10129D0C" w14:textId="6E2C010D" w:rsidR="00C354F9" w:rsidRDefault="00D565AD">
          <w:pPr>
            <w:pStyle w:val="TOC2"/>
            <w:rPr>
              <w:rFonts w:eastAsiaTheme="minorEastAsia"/>
              <w:bCs w:val="0"/>
              <w:noProof/>
              <w:color w:val="auto"/>
              <w:sz w:val="22"/>
              <w:szCs w:val="22"/>
              <w:lang w:val="en-US" w:eastAsia="en-US"/>
            </w:rPr>
          </w:pPr>
          <w:r>
            <w:rPr>
              <w:noProof/>
              <w:lang w:bidi="en-GB"/>
            </w:rPr>
            <w:t xml:space="preserve">Abstract </w:t>
          </w:r>
          <w:r w:rsidR="00C354F9">
            <w:rPr>
              <w:noProof/>
            </w:rPr>
            <w:tab/>
          </w:r>
          <w:r w:rsidR="00C354F9">
            <w:rPr>
              <w:noProof/>
            </w:rPr>
            <w:fldChar w:fldCharType="begin"/>
          </w:r>
          <w:r w:rsidR="00C354F9">
            <w:rPr>
              <w:noProof/>
            </w:rPr>
            <w:instrText xml:space="preserve"> PAGEREF _Toc107315430 \h </w:instrText>
          </w:r>
          <w:r w:rsidR="00C354F9">
            <w:rPr>
              <w:noProof/>
            </w:rPr>
          </w:r>
          <w:r w:rsidR="00C354F9">
            <w:rPr>
              <w:noProof/>
            </w:rPr>
            <w:fldChar w:fldCharType="separate"/>
          </w:r>
          <w:r w:rsidR="00C354F9">
            <w:rPr>
              <w:noProof/>
            </w:rPr>
            <w:t>1</w:t>
          </w:r>
          <w:r w:rsidR="00C354F9">
            <w:rPr>
              <w:noProof/>
            </w:rPr>
            <w:fldChar w:fldCharType="end"/>
          </w:r>
        </w:p>
        <w:p w14:paraId="351F7F2C" w14:textId="1817A086" w:rsidR="00C354F9" w:rsidRDefault="00D565AD">
          <w:pPr>
            <w:pStyle w:val="TOC2"/>
            <w:rPr>
              <w:noProof/>
            </w:rPr>
          </w:pPr>
          <w:r>
            <w:rPr>
              <w:noProof/>
              <w:lang w:bidi="en-GB"/>
            </w:rPr>
            <w:t xml:space="preserve">Objectives </w:t>
          </w:r>
          <w:r w:rsidR="00C354F9">
            <w:rPr>
              <w:noProof/>
            </w:rPr>
            <w:tab/>
          </w:r>
          <w:r w:rsidR="00C354F9">
            <w:rPr>
              <w:noProof/>
            </w:rPr>
            <w:fldChar w:fldCharType="begin"/>
          </w:r>
          <w:r w:rsidR="00C354F9">
            <w:rPr>
              <w:noProof/>
            </w:rPr>
            <w:instrText xml:space="preserve"> PAGEREF _Toc107315431 \h </w:instrText>
          </w:r>
          <w:r w:rsidR="00C354F9">
            <w:rPr>
              <w:noProof/>
            </w:rPr>
          </w:r>
          <w:r w:rsidR="00C354F9">
            <w:rPr>
              <w:noProof/>
            </w:rPr>
            <w:fldChar w:fldCharType="separate"/>
          </w:r>
          <w:r w:rsidR="00C354F9">
            <w:rPr>
              <w:noProof/>
            </w:rPr>
            <w:t>2</w:t>
          </w:r>
          <w:r w:rsidR="00C354F9">
            <w:rPr>
              <w:noProof/>
            </w:rPr>
            <w:fldChar w:fldCharType="end"/>
          </w:r>
        </w:p>
        <w:p w14:paraId="39AB1CF7" w14:textId="7CFEBF8B" w:rsidR="00D565AD" w:rsidRDefault="00D565AD" w:rsidP="00D565AD">
          <w:pPr>
            <w:pStyle w:val="TOC2"/>
            <w:rPr>
              <w:noProof/>
            </w:rPr>
          </w:pPr>
          <w:r>
            <w:t>System Components</w:t>
          </w:r>
          <w:r>
            <w:rPr>
              <w:noProof/>
            </w:rPr>
            <w:tab/>
          </w:r>
          <w:r>
            <w:rPr>
              <w:noProof/>
            </w:rPr>
            <w:t>2</w:t>
          </w:r>
        </w:p>
        <w:p w14:paraId="643B7A4F" w14:textId="35C80A91" w:rsidR="00D565AD" w:rsidRDefault="00D565AD" w:rsidP="00D565AD">
          <w:pPr>
            <w:pStyle w:val="TOC2"/>
            <w:rPr>
              <w:noProof/>
            </w:rPr>
          </w:pPr>
          <w:r>
            <w:rPr>
              <w:noProof/>
            </w:rPr>
            <w:t xml:space="preserve">Features </w:t>
          </w:r>
          <w:r>
            <w:rPr>
              <w:noProof/>
            </w:rPr>
            <w:tab/>
          </w:r>
          <w:r>
            <w:rPr>
              <w:noProof/>
            </w:rPr>
            <w:t>3</w:t>
          </w:r>
        </w:p>
        <w:p w14:paraId="7587F53D" w14:textId="3DC82CBE" w:rsidR="00D565AD" w:rsidRDefault="00D565AD" w:rsidP="00D565AD">
          <w:pPr>
            <w:pStyle w:val="TOC2"/>
          </w:pPr>
          <w:r>
            <w:t>Technogoly Stack ....................................................................3</w:t>
          </w:r>
        </w:p>
        <w:p w14:paraId="38DE1326" w14:textId="1B085EEB" w:rsidR="00D565AD" w:rsidRPr="00D565AD" w:rsidRDefault="00D565AD" w:rsidP="00D565AD">
          <w:pPr>
            <w:pStyle w:val="TOC2"/>
          </w:pPr>
          <w:r>
            <w:t>Project Setup .........................................................................4</w:t>
          </w:r>
        </w:p>
        <w:p w14:paraId="6532413A" w14:textId="349B22A9" w:rsidR="00D565AD" w:rsidRPr="00D565AD" w:rsidRDefault="00D565AD" w:rsidP="00D565AD">
          <w:pPr>
            <w:pStyle w:val="TOC2"/>
          </w:pPr>
          <w:r>
            <w:t>Conclusion .............................................................................6</w:t>
          </w:r>
        </w:p>
        <w:p w14:paraId="145E7C1A" w14:textId="77777777" w:rsidR="00C36963" w:rsidRDefault="00A95A8F">
          <w:r>
            <w:rPr>
              <w:rFonts w:asciiTheme="majorHAnsi" w:hAnsiTheme="majorHAnsi"/>
              <w:b/>
              <w:color w:val="2A2A2A" w:themeColor="text2"/>
              <w:sz w:val="28"/>
              <w:lang w:bidi="en-GB"/>
            </w:rPr>
            <w:fldChar w:fldCharType="end"/>
          </w:r>
        </w:p>
      </w:sdtContent>
    </w:sdt>
    <w:p w14:paraId="07CB9F01" w14:textId="77777777" w:rsidR="00C36963" w:rsidRDefault="00C36963">
      <w:pPr>
        <w:sectPr w:rsidR="00C36963" w:rsidSect="00C354F9">
          <w:pgSz w:w="11906" w:h="16838" w:code="9"/>
          <w:pgMar w:top="2520" w:right="1800" w:bottom="1728" w:left="1800" w:header="720" w:footer="720" w:gutter="0"/>
          <w:pgNumType w:fmt="lowerRoman" w:start="1"/>
          <w:cols w:space="720"/>
          <w:titlePg/>
          <w:docGrid w:linePitch="360"/>
        </w:sectPr>
      </w:pPr>
    </w:p>
    <w:p w14:paraId="299FADA0" w14:textId="19FB797F" w:rsidR="00C36963" w:rsidRDefault="00D565AD">
      <w:pPr>
        <w:pStyle w:val="Heading1"/>
      </w:pPr>
      <w:bookmarkStart w:id="0" w:name="_Toc107315429"/>
      <w:r>
        <w:rPr>
          <w:rStyle w:val="Emphasis"/>
        </w:rPr>
        <w:lastRenderedPageBreak/>
        <w:t>IntroDuction</w:t>
      </w:r>
      <w:r w:rsidR="00A95A8F">
        <w:rPr>
          <w:lang w:bidi="en-GB"/>
        </w:rPr>
        <w:br/>
      </w:r>
      <w:bookmarkEnd w:id="0"/>
      <w:r>
        <w:t>Java Project</w:t>
      </w:r>
    </w:p>
    <w:p w14:paraId="6DD498CE" w14:textId="32074B70" w:rsidR="00C36963" w:rsidRDefault="00D565AD">
      <w:r w:rsidRPr="00D565AD">
        <w:t>The Weather Forecasting App is a Java-based application designed to provide users with accurate and real-time weather information and forecasts. The app leverages data from a reliable weather API to offer current weather conditions, future forecasts, and weather alerts. It aims to assist users in planning their activities based on reliable weather data.</w:t>
      </w:r>
    </w:p>
    <w:p w14:paraId="0FF71432" w14:textId="69A6DF5C" w:rsidR="00C36963" w:rsidRDefault="00D565AD">
      <w:pPr>
        <w:pStyle w:val="Heading2"/>
      </w:pPr>
      <w:r>
        <w:t>Abstract</w:t>
      </w:r>
    </w:p>
    <w:p w14:paraId="14CE714C" w14:textId="2C326CE7" w:rsidR="00C36963" w:rsidRDefault="00D565AD">
      <w:r w:rsidRPr="00D565AD">
        <w:t>The Weather Forecasting App is an individual project by Pavan Sanwlot, proposed for the team "4 not 5." This document outlines the process and requirements from project setup to finalization, ensuring a concise and structured approach to developing a robust weather forecasting application.</w:t>
      </w:r>
    </w:p>
    <w:p w14:paraId="4EDD2DC0" w14:textId="6A0A0864" w:rsidR="00C36963" w:rsidRPr="00D565AD" w:rsidRDefault="00D565AD">
      <w:pPr>
        <w:pStyle w:val="Quote"/>
      </w:pPr>
      <w:r>
        <w:t>“Team 4</w:t>
      </w:r>
      <w:r w:rsidRPr="00D565AD">
        <w:rPr>
          <w:strike/>
        </w:rPr>
        <w:t>0</w:t>
      </w:r>
      <w:r>
        <w:t>5”</w:t>
      </w:r>
    </w:p>
    <w:p w14:paraId="70FF7C0A" w14:textId="13A7EC37" w:rsidR="00C36963" w:rsidRDefault="00D565AD" w:rsidP="00D565AD">
      <w:r>
        <w:rPr>
          <w:noProof/>
        </w:rPr>
        <w:drawing>
          <wp:inline distT="0" distB="0" distL="0" distR="0" wp14:anchorId="2C6B0F7D" wp14:editId="67BA5F7D">
            <wp:extent cx="2417618" cy="1071880"/>
            <wp:effectExtent l="0" t="0" r="1905" b="0"/>
            <wp:docPr id="143310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02720" name="Picture 14331027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8500" cy="1085572"/>
                    </a:xfrm>
                    <a:prstGeom prst="rect">
                      <a:avLst/>
                    </a:prstGeom>
                  </pic:spPr>
                </pic:pic>
              </a:graphicData>
            </a:graphic>
          </wp:inline>
        </w:drawing>
      </w:r>
    </w:p>
    <w:p w14:paraId="14468A31" w14:textId="4C549623" w:rsidR="00C36963" w:rsidRDefault="00D565AD" w:rsidP="00802211">
      <w:pPr>
        <w:pStyle w:val="Heading2"/>
        <w:pageBreakBefore/>
      </w:pPr>
      <w:bookmarkStart w:id="1" w:name="_Toc107315431"/>
      <w:r w:rsidRPr="00D565AD">
        <w:lastRenderedPageBreak/>
        <w:t>Objectives</w:t>
      </w:r>
      <w:bookmarkEnd w:id="1"/>
    </w:p>
    <w:p w14:paraId="77615AB8" w14:textId="4F5D77DB" w:rsidR="00D565AD" w:rsidRDefault="00D565AD" w:rsidP="00D565AD">
      <w:pPr>
        <w:pStyle w:val="ListBullet"/>
        <w:rPr>
          <w:lang w:bidi="en-GB"/>
        </w:rPr>
      </w:pPr>
      <w:r>
        <w:rPr>
          <w:lang w:bidi="en-GB"/>
        </w:rPr>
        <w:t>Provide Accurate Weather Data: Deliver current weather conditions and forecasts using a reliable API.</w:t>
      </w:r>
    </w:p>
    <w:p w14:paraId="6CE23E26" w14:textId="77777777" w:rsidR="00D565AD" w:rsidRDefault="00D565AD" w:rsidP="00D565AD">
      <w:pPr>
        <w:pStyle w:val="ListBullet"/>
        <w:rPr>
          <w:lang w:bidi="en-GB"/>
        </w:rPr>
      </w:pPr>
      <w:r>
        <w:rPr>
          <w:lang w:bidi="en-GB"/>
        </w:rPr>
        <w:t>User-Friendly Interface: Create an intuitive and easy-to-use interface for users to interact with.</w:t>
      </w:r>
    </w:p>
    <w:p w14:paraId="3E773B01" w14:textId="77777777" w:rsidR="00D565AD" w:rsidRDefault="00D565AD" w:rsidP="00D565AD">
      <w:pPr>
        <w:pStyle w:val="ListBullet"/>
        <w:rPr>
          <w:lang w:bidi="en-GB"/>
        </w:rPr>
      </w:pPr>
      <w:r>
        <w:rPr>
          <w:lang w:bidi="en-GB"/>
        </w:rPr>
        <w:t>Real-Time Updates: Ensure the app provides real-time weather updates.</w:t>
      </w:r>
    </w:p>
    <w:p w14:paraId="5F151C2C" w14:textId="29F8F861" w:rsidR="00C36963" w:rsidRDefault="00D565AD" w:rsidP="00D565AD">
      <w:pPr>
        <w:pStyle w:val="ListBullet"/>
      </w:pPr>
      <w:r>
        <w:rPr>
          <w:lang w:bidi="en-GB"/>
        </w:rPr>
        <w:t>Error Handling: Implement robust error handling to manage network issues and invalid user inputs.</w:t>
      </w:r>
    </w:p>
    <w:p w14:paraId="0C9DF55F" w14:textId="77777777" w:rsidR="00D565AD" w:rsidRPr="00D565AD" w:rsidRDefault="00D565AD" w:rsidP="00A00758">
      <w:pPr>
        <w:rPr>
          <w:rFonts w:asciiTheme="majorHAnsi" w:hAnsiTheme="majorHAnsi"/>
          <w:b/>
          <w:bCs/>
          <w:sz w:val="28"/>
          <w:szCs w:val="28"/>
        </w:rPr>
      </w:pPr>
    </w:p>
    <w:p w14:paraId="3F6AACEA" w14:textId="77777777" w:rsidR="00D565AD" w:rsidRDefault="00D565AD" w:rsidP="00A00758">
      <w:pPr>
        <w:rPr>
          <w:rFonts w:asciiTheme="majorHAnsi" w:hAnsiTheme="majorHAnsi"/>
          <w:b/>
          <w:bCs/>
          <w:color w:val="000000" w:themeColor="text1"/>
          <w:sz w:val="28"/>
          <w:szCs w:val="28"/>
        </w:rPr>
      </w:pPr>
    </w:p>
    <w:p w14:paraId="75932115" w14:textId="77777777" w:rsidR="00D565AD" w:rsidRDefault="00D565AD" w:rsidP="00A00758">
      <w:pPr>
        <w:rPr>
          <w:rFonts w:asciiTheme="majorHAnsi" w:hAnsiTheme="majorHAnsi"/>
          <w:b/>
          <w:bCs/>
          <w:color w:val="000000" w:themeColor="text1"/>
          <w:sz w:val="28"/>
          <w:szCs w:val="28"/>
        </w:rPr>
      </w:pPr>
    </w:p>
    <w:p w14:paraId="0C12E4FA" w14:textId="7A785649" w:rsidR="00D565AD" w:rsidRDefault="00D565AD" w:rsidP="00A00758">
      <w:pPr>
        <w:rPr>
          <w:rFonts w:asciiTheme="majorHAnsi" w:hAnsiTheme="majorHAnsi"/>
          <w:b/>
          <w:bCs/>
          <w:color w:val="000000" w:themeColor="text1"/>
          <w:sz w:val="28"/>
          <w:szCs w:val="28"/>
        </w:rPr>
      </w:pPr>
      <w:r w:rsidRPr="00D565AD">
        <w:rPr>
          <w:rFonts w:asciiTheme="majorHAnsi" w:hAnsiTheme="majorHAnsi"/>
          <w:b/>
          <w:bCs/>
          <w:color w:val="000000" w:themeColor="text1"/>
          <w:sz w:val="28"/>
          <w:szCs w:val="28"/>
        </w:rPr>
        <w:t>S</w:t>
      </w:r>
      <w:r>
        <w:rPr>
          <w:rFonts w:asciiTheme="majorHAnsi" w:hAnsiTheme="majorHAnsi"/>
          <w:b/>
          <w:bCs/>
          <w:color w:val="000000" w:themeColor="text1"/>
          <w:sz w:val="28"/>
          <w:szCs w:val="28"/>
        </w:rPr>
        <w:t>YSTEM COMPONENTS</w:t>
      </w:r>
    </w:p>
    <w:p w14:paraId="13A297B8" w14:textId="34799225" w:rsidR="00D565AD" w:rsidRPr="00D565AD" w:rsidRDefault="00D565AD" w:rsidP="00D565AD">
      <w:pPr>
        <w:pStyle w:val="ListParagraph"/>
        <w:numPr>
          <w:ilvl w:val="0"/>
          <w:numId w:val="23"/>
        </w:numPr>
      </w:pPr>
      <w:r w:rsidRPr="00D565AD">
        <w:t>Frontend (User Interface):</w:t>
      </w:r>
    </w:p>
    <w:p w14:paraId="5FA32A29" w14:textId="77777777" w:rsidR="00D565AD" w:rsidRPr="00D565AD" w:rsidRDefault="00D565AD" w:rsidP="00D565AD">
      <w:pPr>
        <w:pStyle w:val="ListParagraph"/>
        <w:numPr>
          <w:ilvl w:val="0"/>
          <w:numId w:val="24"/>
        </w:numPr>
      </w:pPr>
      <w:r w:rsidRPr="00D565AD">
        <w:t>Built using JavaFX or Swing.</w:t>
      </w:r>
    </w:p>
    <w:p w14:paraId="11954934" w14:textId="77777777" w:rsidR="00D565AD" w:rsidRPr="00D565AD" w:rsidRDefault="00D565AD" w:rsidP="00D565AD">
      <w:pPr>
        <w:pStyle w:val="ListParagraph"/>
        <w:numPr>
          <w:ilvl w:val="0"/>
          <w:numId w:val="24"/>
        </w:numPr>
      </w:pPr>
      <w:r w:rsidRPr="00D565AD">
        <w:t>Input field for entering city names.</w:t>
      </w:r>
    </w:p>
    <w:p w14:paraId="27260F5B" w14:textId="77777777" w:rsidR="00D565AD" w:rsidRDefault="00D565AD" w:rsidP="00D565AD">
      <w:pPr>
        <w:pStyle w:val="ListParagraph"/>
        <w:numPr>
          <w:ilvl w:val="0"/>
          <w:numId w:val="24"/>
        </w:numPr>
      </w:pPr>
      <w:r w:rsidRPr="00D565AD">
        <w:t>Display areas for showing current weather, forecast, and weather alerts.</w:t>
      </w:r>
    </w:p>
    <w:p w14:paraId="01578849" w14:textId="77777777" w:rsidR="00D565AD" w:rsidRDefault="00D565AD" w:rsidP="00D565AD">
      <w:pPr>
        <w:pStyle w:val="ListParagraph"/>
        <w:ind w:left="720"/>
      </w:pPr>
    </w:p>
    <w:p w14:paraId="7B7A8797" w14:textId="77777777" w:rsidR="009519D1" w:rsidRDefault="009519D1" w:rsidP="00D565AD">
      <w:pPr>
        <w:pStyle w:val="ListParagraph"/>
        <w:ind w:left="720"/>
      </w:pPr>
    </w:p>
    <w:p w14:paraId="5F223719" w14:textId="77777777" w:rsidR="009519D1" w:rsidRDefault="009519D1" w:rsidP="00D565AD">
      <w:pPr>
        <w:pStyle w:val="ListParagraph"/>
        <w:ind w:left="720"/>
      </w:pPr>
    </w:p>
    <w:p w14:paraId="641A3816" w14:textId="77777777" w:rsidR="009519D1" w:rsidRDefault="009519D1" w:rsidP="00D565AD">
      <w:pPr>
        <w:pStyle w:val="ListParagraph"/>
        <w:ind w:left="720"/>
      </w:pPr>
    </w:p>
    <w:p w14:paraId="13AC6C94" w14:textId="77777777" w:rsidR="009519D1" w:rsidRDefault="009519D1" w:rsidP="00D565AD">
      <w:pPr>
        <w:pStyle w:val="ListParagraph"/>
        <w:ind w:left="720"/>
      </w:pPr>
    </w:p>
    <w:p w14:paraId="7544D0B4" w14:textId="77777777" w:rsidR="009519D1" w:rsidRPr="00D565AD" w:rsidRDefault="009519D1" w:rsidP="00D565AD">
      <w:pPr>
        <w:pStyle w:val="ListParagraph"/>
        <w:ind w:left="720"/>
      </w:pPr>
    </w:p>
    <w:p w14:paraId="684DC62F" w14:textId="0AD7E43F" w:rsidR="00D565AD" w:rsidRPr="00D565AD" w:rsidRDefault="00D565AD" w:rsidP="00D565AD">
      <w:pPr>
        <w:pStyle w:val="ListParagraph"/>
        <w:numPr>
          <w:ilvl w:val="0"/>
          <w:numId w:val="23"/>
        </w:numPr>
      </w:pPr>
      <w:r w:rsidRPr="00D565AD">
        <w:t>Backend (Data Handling):</w:t>
      </w:r>
    </w:p>
    <w:p w14:paraId="0AB8DCF5" w14:textId="77777777" w:rsidR="00D565AD" w:rsidRPr="00D565AD" w:rsidRDefault="00D565AD" w:rsidP="00D565AD">
      <w:pPr>
        <w:pStyle w:val="ListParagraph"/>
        <w:numPr>
          <w:ilvl w:val="0"/>
          <w:numId w:val="25"/>
        </w:numPr>
      </w:pPr>
      <w:r w:rsidRPr="00D565AD">
        <w:t>Connects to the weather API.</w:t>
      </w:r>
    </w:p>
    <w:p w14:paraId="71015B59" w14:textId="77777777" w:rsidR="00D565AD" w:rsidRPr="00D565AD" w:rsidRDefault="00D565AD" w:rsidP="00D565AD">
      <w:pPr>
        <w:pStyle w:val="ListParagraph"/>
        <w:numPr>
          <w:ilvl w:val="0"/>
          <w:numId w:val="25"/>
        </w:numPr>
      </w:pPr>
      <w:r w:rsidRPr="00D565AD">
        <w:t>Fetches and parses weather data.</w:t>
      </w:r>
    </w:p>
    <w:p w14:paraId="723A71CF" w14:textId="5C1A55F3" w:rsidR="00D565AD" w:rsidRPr="00D565AD" w:rsidRDefault="00D565AD" w:rsidP="00D565AD">
      <w:pPr>
        <w:pStyle w:val="ListParagraph"/>
        <w:numPr>
          <w:ilvl w:val="0"/>
          <w:numId w:val="25"/>
        </w:numPr>
      </w:pPr>
      <w:r w:rsidRPr="00D565AD">
        <w:t>Handles network requests and responses.</w:t>
      </w:r>
    </w:p>
    <w:p w14:paraId="0DE0D074" w14:textId="61F4EB77" w:rsidR="00D565AD" w:rsidRDefault="00D565AD" w:rsidP="00D565AD">
      <w:pPr>
        <w:pStyle w:val="Heading2"/>
        <w:pageBreakBefore/>
      </w:pPr>
      <w:r>
        <w:lastRenderedPageBreak/>
        <w:t>features</w:t>
      </w:r>
    </w:p>
    <w:p w14:paraId="595BDAC3" w14:textId="77777777" w:rsidR="00D565AD" w:rsidRPr="00D565AD" w:rsidRDefault="00D565AD" w:rsidP="00D565AD">
      <w:pPr>
        <w:numPr>
          <w:ilvl w:val="0"/>
          <w:numId w:val="26"/>
        </w:numPr>
      </w:pPr>
      <w:r w:rsidRPr="00D565AD">
        <w:rPr>
          <w:b/>
          <w:bCs/>
        </w:rPr>
        <w:t>Current Weather Information</w:t>
      </w:r>
      <w:r w:rsidRPr="00D565AD">
        <w:t>: Displays the current weather conditions for a specified location.</w:t>
      </w:r>
    </w:p>
    <w:p w14:paraId="33E45277" w14:textId="77777777" w:rsidR="00D565AD" w:rsidRPr="00D565AD" w:rsidRDefault="00D565AD" w:rsidP="00D565AD">
      <w:pPr>
        <w:numPr>
          <w:ilvl w:val="0"/>
          <w:numId w:val="26"/>
        </w:numPr>
      </w:pPr>
      <w:r w:rsidRPr="00D565AD">
        <w:rPr>
          <w:b/>
          <w:bCs/>
        </w:rPr>
        <w:t>5-Day Forecast</w:t>
      </w:r>
      <w:r w:rsidRPr="00D565AD">
        <w:t>: Provides a forecast for the next five days.</w:t>
      </w:r>
    </w:p>
    <w:p w14:paraId="593C8116" w14:textId="77777777" w:rsidR="00D565AD" w:rsidRPr="00D565AD" w:rsidRDefault="00D565AD" w:rsidP="00D565AD">
      <w:pPr>
        <w:numPr>
          <w:ilvl w:val="0"/>
          <w:numId w:val="26"/>
        </w:numPr>
      </w:pPr>
      <w:r w:rsidRPr="00D565AD">
        <w:rPr>
          <w:b/>
          <w:bCs/>
        </w:rPr>
        <w:t>Weather Alerts</w:t>
      </w:r>
      <w:r w:rsidRPr="00D565AD">
        <w:t>: Displays alerts for severe weather conditions.</w:t>
      </w:r>
    </w:p>
    <w:p w14:paraId="01310B61" w14:textId="77777777" w:rsidR="00D565AD" w:rsidRPr="00D565AD" w:rsidRDefault="00D565AD" w:rsidP="00D565AD">
      <w:pPr>
        <w:numPr>
          <w:ilvl w:val="0"/>
          <w:numId w:val="26"/>
        </w:numPr>
      </w:pPr>
      <w:r w:rsidRPr="00D565AD">
        <w:rPr>
          <w:b/>
          <w:bCs/>
        </w:rPr>
        <w:t>Error Messages</w:t>
      </w:r>
      <w:r w:rsidRPr="00D565AD">
        <w:t>: Informs users about invalid inputs or network issues.</w:t>
      </w:r>
    </w:p>
    <w:p w14:paraId="518E284F" w14:textId="49907B27" w:rsidR="00D565AD" w:rsidRPr="00D565AD" w:rsidRDefault="00D565AD" w:rsidP="00D565AD">
      <w:pPr>
        <w:numPr>
          <w:ilvl w:val="0"/>
          <w:numId w:val="26"/>
        </w:numPr>
      </w:pPr>
      <w:r w:rsidRPr="00D565AD">
        <w:rPr>
          <w:b/>
          <w:bCs/>
        </w:rPr>
        <w:t>Weather Icons</w:t>
      </w:r>
      <w:r w:rsidRPr="00D565AD">
        <w:t>: Shows weather icons corresponding to different weather conditions.</w:t>
      </w:r>
    </w:p>
    <w:p w14:paraId="55AD2EA6" w14:textId="4C503CE2" w:rsidR="00D565AD" w:rsidRPr="00D565AD" w:rsidRDefault="00D565AD" w:rsidP="00D565AD">
      <w:pPr>
        <w:numPr>
          <w:ilvl w:val="0"/>
          <w:numId w:val="26"/>
        </w:numPr>
      </w:pPr>
      <w:r w:rsidRPr="00D565AD">
        <w:rPr>
          <w:b/>
          <w:bCs/>
        </w:rPr>
        <w:t>Temperature Units</w:t>
      </w:r>
      <w:r w:rsidRPr="00D565AD">
        <w:t>: Allows users to toggle between Celsius and Fahrenheit.</w:t>
      </w:r>
    </w:p>
    <w:p w14:paraId="1572FDC3" w14:textId="77777777" w:rsidR="00D565AD" w:rsidRPr="00D565AD" w:rsidRDefault="00D565AD" w:rsidP="00D565AD">
      <w:pPr>
        <w:rPr>
          <w:color w:val="000000" w:themeColor="text1"/>
        </w:rPr>
      </w:pPr>
    </w:p>
    <w:p w14:paraId="1FEED9FF" w14:textId="77777777" w:rsidR="00D565AD" w:rsidRPr="00D565AD" w:rsidRDefault="00D565AD" w:rsidP="00D565AD">
      <w:pPr>
        <w:rPr>
          <w:b/>
          <w:bCs/>
          <w:color w:val="000000" w:themeColor="text1"/>
          <w:sz w:val="28"/>
          <w:szCs w:val="28"/>
        </w:rPr>
      </w:pPr>
      <w:r w:rsidRPr="00D565AD">
        <w:rPr>
          <w:b/>
          <w:bCs/>
          <w:color w:val="000000" w:themeColor="text1"/>
          <w:sz w:val="28"/>
          <w:szCs w:val="28"/>
        </w:rPr>
        <w:t>Technology Stack</w:t>
      </w:r>
    </w:p>
    <w:p w14:paraId="5055D2D3" w14:textId="77777777" w:rsidR="00D565AD" w:rsidRPr="00D565AD" w:rsidRDefault="00D565AD" w:rsidP="00D565AD">
      <w:pPr>
        <w:numPr>
          <w:ilvl w:val="0"/>
          <w:numId w:val="27"/>
        </w:numPr>
      </w:pPr>
      <w:r w:rsidRPr="00D565AD">
        <w:rPr>
          <w:b/>
          <w:bCs/>
        </w:rPr>
        <w:t>Programming Language</w:t>
      </w:r>
      <w:r w:rsidRPr="00D565AD">
        <w:t>: Java</w:t>
      </w:r>
    </w:p>
    <w:p w14:paraId="0785C3B2" w14:textId="41E66FEA" w:rsidR="00D565AD" w:rsidRPr="00D565AD" w:rsidRDefault="00D565AD" w:rsidP="00D565AD">
      <w:pPr>
        <w:numPr>
          <w:ilvl w:val="0"/>
          <w:numId w:val="27"/>
        </w:numPr>
      </w:pPr>
      <w:r w:rsidRPr="00D565AD">
        <w:rPr>
          <w:b/>
          <w:bCs/>
        </w:rPr>
        <w:t>Integrated Development Environment (IDE)</w:t>
      </w:r>
      <w:r w:rsidRPr="00D565AD">
        <w:t>: IntelliJ IDEA,</w:t>
      </w:r>
      <w:r w:rsidR="009519D1">
        <w:t>VS Code,</w:t>
      </w:r>
      <w:r w:rsidRPr="00D565AD">
        <w:t xml:space="preserve"> Eclipse, or NetBeans</w:t>
      </w:r>
    </w:p>
    <w:p w14:paraId="31B12B61" w14:textId="77777777" w:rsidR="00D565AD" w:rsidRPr="00D565AD" w:rsidRDefault="00D565AD" w:rsidP="00D565AD">
      <w:pPr>
        <w:numPr>
          <w:ilvl w:val="0"/>
          <w:numId w:val="27"/>
        </w:numPr>
      </w:pPr>
      <w:r w:rsidRPr="00D565AD">
        <w:rPr>
          <w:b/>
          <w:bCs/>
        </w:rPr>
        <w:t>Weather API</w:t>
      </w:r>
      <w:r w:rsidRPr="00D565AD">
        <w:t>: OpenWeatherMap or similar</w:t>
      </w:r>
    </w:p>
    <w:p w14:paraId="74D9E60D" w14:textId="77777777" w:rsidR="00D565AD" w:rsidRPr="00D565AD" w:rsidRDefault="00D565AD" w:rsidP="00D565AD">
      <w:pPr>
        <w:numPr>
          <w:ilvl w:val="0"/>
          <w:numId w:val="27"/>
        </w:numPr>
      </w:pPr>
      <w:r w:rsidRPr="00D565AD">
        <w:rPr>
          <w:b/>
          <w:bCs/>
        </w:rPr>
        <w:t>Libraries</w:t>
      </w:r>
      <w:r w:rsidRPr="00D565AD">
        <w:t>:</w:t>
      </w:r>
    </w:p>
    <w:p w14:paraId="665B7B4E" w14:textId="77777777" w:rsidR="00D565AD" w:rsidRPr="00D565AD" w:rsidRDefault="00D565AD" w:rsidP="00D565AD">
      <w:pPr>
        <w:numPr>
          <w:ilvl w:val="1"/>
          <w:numId w:val="27"/>
        </w:numPr>
      </w:pPr>
      <w:r w:rsidRPr="00D565AD">
        <w:t>JSON parsing library (e.g., org.json or Gson)</w:t>
      </w:r>
    </w:p>
    <w:p w14:paraId="5E963F78" w14:textId="77777777" w:rsidR="00D565AD" w:rsidRPr="00D565AD" w:rsidRDefault="00D565AD" w:rsidP="00D565AD">
      <w:pPr>
        <w:numPr>
          <w:ilvl w:val="1"/>
          <w:numId w:val="27"/>
        </w:numPr>
      </w:pPr>
      <w:r w:rsidRPr="00D565AD">
        <w:t>JavaFX or Swing for GUI</w:t>
      </w:r>
    </w:p>
    <w:p w14:paraId="450DBA28" w14:textId="77777777" w:rsidR="00D565AD" w:rsidRPr="00D565AD" w:rsidRDefault="00D565AD" w:rsidP="00D565AD">
      <w:pPr>
        <w:numPr>
          <w:ilvl w:val="0"/>
          <w:numId w:val="27"/>
        </w:numPr>
      </w:pPr>
      <w:r w:rsidRPr="00D565AD">
        <w:rPr>
          <w:b/>
          <w:bCs/>
        </w:rPr>
        <w:t>Build Tool</w:t>
      </w:r>
      <w:r w:rsidRPr="00D565AD">
        <w:t>: Maven or Gradle (optional, for dependency management)</w:t>
      </w:r>
    </w:p>
    <w:p w14:paraId="44CC068A" w14:textId="77777777" w:rsidR="00D565AD" w:rsidRDefault="00D565AD" w:rsidP="00A00758"/>
    <w:p w14:paraId="72D7F15C" w14:textId="309959D8" w:rsidR="00D565AD" w:rsidRDefault="00D565AD" w:rsidP="00D565AD">
      <w:pPr>
        <w:pStyle w:val="Heading2"/>
        <w:pageBreakBefore/>
      </w:pPr>
      <w:r>
        <w:lastRenderedPageBreak/>
        <w:t>Project setup</w:t>
      </w:r>
    </w:p>
    <w:p w14:paraId="4E27E509" w14:textId="77777777" w:rsidR="00D565AD" w:rsidRPr="00D565AD" w:rsidRDefault="00D565AD" w:rsidP="00D565AD">
      <w:pPr>
        <w:rPr>
          <w:b/>
          <w:bCs/>
        </w:rPr>
      </w:pPr>
      <w:r w:rsidRPr="00D565AD">
        <w:rPr>
          <w:b/>
          <w:bCs/>
        </w:rPr>
        <w:t>Step 1: Setting Up the Development Environment</w:t>
      </w:r>
    </w:p>
    <w:p w14:paraId="6B8A774A" w14:textId="77777777" w:rsidR="00D565AD" w:rsidRPr="00D565AD" w:rsidRDefault="00D565AD" w:rsidP="00D565AD">
      <w:pPr>
        <w:numPr>
          <w:ilvl w:val="0"/>
          <w:numId w:val="28"/>
        </w:numPr>
      </w:pPr>
      <w:r w:rsidRPr="00D565AD">
        <w:rPr>
          <w:b/>
          <w:bCs/>
        </w:rPr>
        <w:t>Install JDK</w:t>
      </w:r>
      <w:r w:rsidRPr="00D565AD">
        <w:t>:</w:t>
      </w:r>
    </w:p>
    <w:p w14:paraId="3A0F36BD" w14:textId="77777777" w:rsidR="00D565AD" w:rsidRPr="00D565AD" w:rsidRDefault="00D565AD" w:rsidP="00D565AD">
      <w:pPr>
        <w:numPr>
          <w:ilvl w:val="1"/>
          <w:numId w:val="28"/>
        </w:numPr>
      </w:pPr>
      <w:r w:rsidRPr="00D565AD">
        <w:t xml:space="preserve">Download and install JDK from the </w:t>
      </w:r>
      <w:hyperlink r:id="rId12" w:tgtFrame="_new" w:history="1">
        <w:r w:rsidRPr="00D565AD">
          <w:rPr>
            <w:rStyle w:val="Hyperlink"/>
          </w:rPr>
          <w:t>Oracle website</w:t>
        </w:r>
      </w:hyperlink>
      <w:r w:rsidRPr="00D565AD">
        <w:t>.</w:t>
      </w:r>
    </w:p>
    <w:p w14:paraId="74B3B704" w14:textId="77777777" w:rsidR="00D565AD" w:rsidRPr="00D565AD" w:rsidRDefault="00D565AD" w:rsidP="00D565AD">
      <w:pPr>
        <w:numPr>
          <w:ilvl w:val="1"/>
          <w:numId w:val="28"/>
        </w:numPr>
      </w:pPr>
      <w:r w:rsidRPr="00D565AD">
        <w:t>Set up the JAVA_HOME environment variable.</w:t>
      </w:r>
    </w:p>
    <w:p w14:paraId="2D8103CC" w14:textId="77777777" w:rsidR="00D565AD" w:rsidRPr="00D565AD" w:rsidRDefault="00D565AD" w:rsidP="00D565AD">
      <w:pPr>
        <w:numPr>
          <w:ilvl w:val="0"/>
          <w:numId w:val="28"/>
        </w:numPr>
      </w:pPr>
      <w:r w:rsidRPr="00D565AD">
        <w:rPr>
          <w:b/>
          <w:bCs/>
        </w:rPr>
        <w:t>Choose an IDE</w:t>
      </w:r>
      <w:r w:rsidRPr="00D565AD">
        <w:t>:</w:t>
      </w:r>
    </w:p>
    <w:p w14:paraId="497B7FF3" w14:textId="77777777" w:rsidR="00D565AD" w:rsidRPr="00D565AD" w:rsidRDefault="00D565AD" w:rsidP="00D565AD">
      <w:pPr>
        <w:numPr>
          <w:ilvl w:val="1"/>
          <w:numId w:val="28"/>
        </w:numPr>
      </w:pPr>
      <w:r w:rsidRPr="00D565AD">
        <w:t>Download and install IntelliJ IDEA, Eclipse, or NetBeans.</w:t>
      </w:r>
    </w:p>
    <w:p w14:paraId="21E87B20" w14:textId="77777777" w:rsidR="00D565AD" w:rsidRPr="00D565AD" w:rsidRDefault="00D565AD" w:rsidP="00D565AD">
      <w:pPr>
        <w:numPr>
          <w:ilvl w:val="1"/>
          <w:numId w:val="28"/>
        </w:numPr>
      </w:pPr>
      <w:r w:rsidRPr="00D565AD">
        <w:t>Configure the IDE with the installed JDK.</w:t>
      </w:r>
    </w:p>
    <w:p w14:paraId="6EC8390A" w14:textId="77777777" w:rsidR="00D565AD" w:rsidRPr="00D565AD" w:rsidRDefault="00D565AD" w:rsidP="00D565AD">
      <w:pPr>
        <w:numPr>
          <w:ilvl w:val="0"/>
          <w:numId w:val="28"/>
        </w:numPr>
      </w:pPr>
      <w:r w:rsidRPr="00D565AD">
        <w:rPr>
          <w:b/>
          <w:bCs/>
        </w:rPr>
        <w:t>Create a New Java Project</w:t>
      </w:r>
      <w:r w:rsidRPr="00D565AD">
        <w:t>:</w:t>
      </w:r>
    </w:p>
    <w:p w14:paraId="12411A3D" w14:textId="77777777" w:rsidR="00D565AD" w:rsidRPr="00D565AD" w:rsidRDefault="00D565AD" w:rsidP="00D565AD">
      <w:pPr>
        <w:numPr>
          <w:ilvl w:val="1"/>
          <w:numId w:val="28"/>
        </w:numPr>
      </w:pPr>
      <w:r w:rsidRPr="00D565AD">
        <w:t>Open the IDE and create a new Java project.</w:t>
      </w:r>
    </w:p>
    <w:p w14:paraId="66985553" w14:textId="77777777" w:rsidR="00D565AD" w:rsidRPr="00D565AD" w:rsidRDefault="00D565AD" w:rsidP="00D565AD">
      <w:pPr>
        <w:numPr>
          <w:ilvl w:val="1"/>
          <w:numId w:val="28"/>
        </w:numPr>
      </w:pPr>
      <w:r w:rsidRPr="00D565AD">
        <w:t>Set up the project structure with separate folders for source code (</w:t>
      </w:r>
      <w:r w:rsidRPr="00D565AD">
        <w:rPr>
          <w:b/>
          <w:bCs/>
        </w:rPr>
        <w:t>src</w:t>
      </w:r>
      <w:r w:rsidRPr="00D565AD">
        <w:t>) and resources (</w:t>
      </w:r>
      <w:r w:rsidRPr="00D565AD">
        <w:rPr>
          <w:b/>
          <w:bCs/>
        </w:rPr>
        <w:t>resources</w:t>
      </w:r>
      <w:r w:rsidRPr="00D565AD">
        <w:t>).</w:t>
      </w:r>
    </w:p>
    <w:p w14:paraId="7D0E2FB5" w14:textId="77777777" w:rsidR="00D565AD" w:rsidRPr="00D565AD" w:rsidRDefault="00D565AD" w:rsidP="00D565AD">
      <w:pPr>
        <w:rPr>
          <w:b/>
          <w:bCs/>
        </w:rPr>
      </w:pPr>
      <w:r w:rsidRPr="00D565AD">
        <w:rPr>
          <w:b/>
          <w:bCs/>
        </w:rPr>
        <w:t>Step 2: Integrating the Weather API</w:t>
      </w:r>
    </w:p>
    <w:p w14:paraId="24493BCD" w14:textId="77777777" w:rsidR="00D565AD" w:rsidRPr="00D565AD" w:rsidRDefault="00D565AD" w:rsidP="00D565AD">
      <w:pPr>
        <w:numPr>
          <w:ilvl w:val="0"/>
          <w:numId w:val="29"/>
        </w:numPr>
      </w:pPr>
      <w:r w:rsidRPr="00D565AD">
        <w:rPr>
          <w:b/>
          <w:bCs/>
        </w:rPr>
        <w:t>Sign Up for a Weather API</w:t>
      </w:r>
      <w:r w:rsidRPr="00D565AD">
        <w:t>:</w:t>
      </w:r>
    </w:p>
    <w:p w14:paraId="2887E37E" w14:textId="77777777" w:rsidR="00D565AD" w:rsidRPr="00D565AD" w:rsidRDefault="00D565AD" w:rsidP="00D565AD">
      <w:pPr>
        <w:numPr>
          <w:ilvl w:val="1"/>
          <w:numId w:val="29"/>
        </w:numPr>
      </w:pPr>
      <w:r w:rsidRPr="00D565AD">
        <w:t>Register and obtain an API key from a weather service provider (e.g., OpenWeatherMap).</w:t>
      </w:r>
    </w:p>
    <w:p w14:paraId="002F1F36" w14:textId="77777777" w:rsidR="00D565AD" w:rsidRPr="00D565AD" w:rsidRDefault="00D565AD" w:rsidP="00D565AD">
      <w:pPr>
        <w:numPr>
          <w:ilvl w:val="0"/>
          <w:numId w:val="29"/>
        </w:numPr>
      </w:pPr>
      <w:r w:rsidRPr="00D565AD">
        <w:rPr>
          <w:b/>
          <w:bCs/>
        </w:rPr>
        <w:t>Add Dependencies</w:t>
      </w:r>
      <w:r w:rsidRPr="00D565AD">
        <w:t>:</w:t>
      </w:r>
    </w:p>
    <w:p w14:paraId="2ACD0434" w14:textId="77777777" w:rsidR="00D565AD" w:rsidRPr="00D565AD" w:rsidRDefault="00D565AD" w:rsidP="00D565AD">
      <w:pPr>
        <w:numPr>
          <w:ilvl w:val="1"/>
          <w:numId w:val="29"/>
        </w:numPr>
      </w:pPr>
      <w:r w:rsidRPr="00D565AD">
        <w:t>If using Maven or Gradle, add the necessary dependencies for JSON parsing (e.g., org.json or Gson).</w:t>
      </w:r>
    </w:p>
    <w:p w14:paraId="761A4B11" w14:textId="4E5B8C26" w:rsidR="00D565AD" w:rsidRDefault="00D565AD" w:rsidP="00D565AD">
      <w:pPr>
        <w:jc w:val="center"/>
      </w:pPr>
      <w:r w:rsidRPr="00D565AD">
        <w:drawing>
          <wp:inline distT="0" distB="0" distL="0" distR="0" wp14:anchorId="291C5ECE" wp14:editId="65F0449C">
            <wp:extent cx="4381500" cy="2201952"/>
            <wp:effectExtent l="0" t="0" r="0" b="8255"/>
            <wp:docPr id="52344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43034" name=""/>
                    <pic:cNvPicPr/>
                  </pic:nvPicPr>
                  <pic:blipFill>
                    <a:blip r:embed="rId13"/>
                    <a:stretch>
                      <a:fillRect/>
                    </a:stretch>
                  </pic:blipFill>
                  <pic:spPr>
                    <a:xfrm>
                      <a:off x="0" y="0"/>
                      <a:ext cx="4454234" cy="2238505"/>
                    </a:xfrm>
                    <a:prstGeom prst="rect">
                      <a:avLst/>
                    </a:prstGeom>
                  </pic:spPr>
                </pic:pic>
              </a:graphicData>
            </a:graphic>
          </wp:inline>
        </w:drawing>
      </w:r>
    </w:p>
    <w:p w14:paraId="77FFA3A5" w14:textId="77777777" w:rsidR="00D565AD" w:rsidRPr="00D565AD" w:rsidRDefault="00D565AD" w:rsidP="00D565AD">
      <w:pPr>
        <w:rPr>
          <w:b/>
          <w:bCs/>
        </w:rPr>
      </w:pPr>
      <w:r w:rsidRPr="00D565AD">
        <w:rPr>
          <w:b/>
          <w:bCs/>
        </w:rPr>
        <w:lastRenderedPageBreak/>
        <w:t>Step 3: Developing the Application</w:t>
      </w:r>
    </w:p>
    <w:p w14:paraId="2535DC77" w14:textId="77777777" w:rsidR="00D565AD" w:rsidRPr="00D565AD" w:rsidRDefault="00D565AD" w:rsidP="00D565AD">
      <w:pPr>
        <w:numPr>
          <w:ilvl w:val="0"/>
          <w:numId w:val="30"/>
        </w:numPr>
      </w:pPr>
      <w:r w:rsidRPr="00D565AD">
        <w:rPr>
          <w:b/>
          <w:bCs/>
        </w:rPr>
        <w:t>Create a User Interface</w:t>
      </w:r>
      <w:r w:rsidRPr="00D565AD">
        <w:t>:</w:t>
      </w:r>
    </w:p>
    <w:p w14:paraId="1E578DE2" w14:textId="77777777" w:rsidR="00D565AD" w:rsidRPr="00D565AD" w:rsidRDefault="00D565AD" w:rsidP="00D565AD">
      <w:pPr>
        <w:numPr>
          <w:ilvl w:val="1"/>
          <w:numId w:val="30"/>
        </w:numPr>
      </w:pPr>
      <w:r w:rsidRPr="00D565AD">
        <w:t>Design a simple GUI using JavaFX or Swing.</w:t>
      </w:r>
    </w:p>
    <w:p w14:paraId="1FEAE9F9" w14:textId="77777777" w:rsidR="00D565AD" w:rsidRPr="00D565AD" w:rsidRDefault="00D565AD" w:rsidP="00D565AD">
      <w:pPr>
        <w:numPr>
          <w:ilvl w:val="1"/>
          <w:numId w:val="30"/>
        </w:numPr>
      </w:pPr>
      <w:r w:rsidRPr="00D565AD">
        <w:t>Add components like text fields, buttons, and labels for displaying weather information.</w:t>
      </w:r>
    </w:p>
    <w:p w14:paraId="121ECB41" w14:textId="77777777" w:rsidR="00D565AD" w:rsidRPr="00D565AD" w:rsidRDefault="00D565AD" w:rsidP="00D565AD">
      <w:pPr>
        <w:numPr>
          <w:ilvl w:val="0"/>
          <w:numId w:val="30"/>
        </w:numPr>
      </w:pPr>
      <w:r w:rsidRPr="00D565AD">
        <w:rPr>
          <w:b/>
          <w:bCs/>
        </w:rPr>
        <w:t>Implement Backend Logic</w:t>
      </w:r>
      <w:r w:rsidRPr="00D565AD">
        <w:t>:</w:t>
      </w:r>
    </w:p>
    <w:p w14:paraId="42682F44" w14:textId="77777777" w:rsidR="00D565AD" w:rsidRPr="00D565AD" w:rsidRDefault="00D565AD" w:rsidP="00D565AD">
      <w:pPr>
        <w:numPr>
          <w:ilvl w:val="1"/>
          <w:numId w:val="30"/>
        </w:numPr>
      </w:pPr>
      <w:r w:rsidRPr="00D565AD">
        <w:t>Write methods to connect to the weather API, fetch data, and parse JSON responses.</w:t>
      </w:r>
    </w:p>
    <w:p w14:paraId="31EA1573" w14:textId="77777777" w:rsidR="00D565AD" w:rsidRPr="00D565AD" w:rsidRDefault="00D565AD" w:rsidP="00D565AD">
      <w:pPr>
        <w:numPr>
          <w:ilvl w:val="1"/>
          <w:numId w:val="30"/>
        </w:numPr>
      </w:pPr>
      <w:r w:rsidRPr="00D565AD">
        <w:t>Use HttpURLConnection or a third-party library like OkHttp for handling network requests.</w:t>
      </w:r>
    </w:p>
    <w:p w14:paraId="7C45BD22" w14:textId="77777777" w:rsidR="00D565AD" w:rsidRPr="00D565AD" w:rsidRDefault="00D565AD" w:rsidP="00D565AD">
      <w:pPr>
        <w:numPr>
          <w:ilvl w:val="0"/>
          <w:numId w:val="30"/>
        </w:numPr>
      </w:pPr>
      <w:r w:rsidRPr="00D565AD">
        <w:rPr>
          <w:b/>
          <w:bCs/>
        </w:rPr>
        <w:t>Handle User Input</w:t>
      </w:r>
      <w:r w:rsidRPr="00D565AD">
        <w:t>:</w:t>
      </w:r>
    </w:p>
    <w:p w14:paraId="1A75B1D2" w14:textId="77777777" w:rsidR="00D565AD" w:rsidRPr="00D565AD" w:rsidRDefault="00D565AD" w:rsidP="00D565AD">
      <w:pPr>
        <w:numPr>
          <w:ilvl w:val="1"/>
          <w:numId w:val="30"/>
        </w:numPr>
      </w:pPr>
      <w:r w:rsidRPr="00D565AD">
        <w:t>Capture the city name entered by the user.</w:t>
      </w:r>
    </w:p>
    <w:p w14:paraId="3033917E" w14:textId="77777777" w:rsidR="00D565AD" w:rsidRPr="00D565AD" w:rsidRDefault="00D565AD" w:rsidP="00D565AD">
      <w:pPr>
        <w:numPr>
          <w:ilvl w:val="1"/>
          <w:numId w:val="30"/>
        </w:numPr>
      </w:pPr>
      <w:r w:rsidRPr="00D565AD">
        <w:t>Trigger API requests based on user input and update the UI with the fetched weather data.</w:t>
      </w:r>
    </w:p>
    <w:p w14:paraId="45615E33" w14:textId="77777777" w:rsidR="00D565AD" w:rsidRPr="00D565AD" w:rsidRDefault="00D565AD" w:rsidP="00D565AD">
      <w:pPr>
        <w:numPr>
          <w:ilvl w:val="0"/>
          <w:numId w:val="30"/>
        </w:numPr>
      </w:pPr>
      <w:r w:rsidRPr="00D565AD">
        <w:rPr>
          <w:b/>
          <w:bCs/>
        </w:rPr>
        <w:t>Error Handling</w:t>
      </w:r>
      <w:r w:rsidRPr="00D565AD">
        <w:t>:</w:t>
      </w:r>
    </w:p>
    <w:p w14:paraId="436792AF" w14:textId="77777777" w:rsidR="00D565AD" w:rsidRPr="00D565AD" w:rsidRDefault="00D565AD" w:rsidP="00D565AD">
      <w:pPr>
        <w:numPr>
          <w:ilvl w:val="1"/>
          <w:numId w:val="30"/>
        </w:numPr>
      </w:pPr>
      <w:r w:rsidRPr="00D565AD">
        <w:t>Implement try-catch blocks to manage potential exceptions.</w:t>
      </w:r>
    </w:p>
    <w:p w14:paraId="77731A57" w14:textId="77777777" w:rsidR="00D565AD" w:rsidRPr="00D565AD" w:rsidRDefault="00D565AD" w:rsidP="00D565AD">
      <w:pPr>
        <w:numPr>
          <w:ilvl w:val="1"/>
          <w:numId w:val="30"/>
        </w:numPr>
      </w:pPr>
      <w:r w:rsidRPr="00D565AD">
        <w:t>Display user-friendly error messages for invalid inputs or network issues.</w:t>
      </w:r>
    </w:p>
    <w:p w14:paraId="15C6627C" w14:textId="77777777" w:rsidR="00D565AD" w:rsidRPr="00D565AD" w:rsidRDefault="00D565AD" w:rsidP="00D565AD">
      <w:pPr>
        <w:rPr>
          <w:b/>
          <w:bCs/>
        </w:rPr>
      </w:pPr>
      <w:r w:rsidRPr="00D565AD">
        <w:rPr>
          <w:b/>
          <w:bCs/>
        </w:rPr>
        <w:t>Step 4: Testing the Application</w:t>
      </w:r>
    </w:p>
    <w:p w14:paraId="76BCF1A8" w14:textId="77777777" w:rsidR="00D565AD" w:rsidRPr="00D565AD" w:rsidRDefault="00D565AD" w:rsidP="00D565AD">
      <w:pPr>
        <w:numPr>
          <w:ilvl w:val="0"/>
          <w:numId w:val="31"/>
        </w:numPr>
      </w:pPr>
      <w:r w:rsidRPr="00D565AD">
        <w:rPr>
          <w:b/>
          <w:bCs/>
        </w:rPr>
        <w:t>Unit Testing</w:t>
      </w:r>
      <w:r w:rsidRPr="00D565AD">
        <w:t>:</w:t>
      </w:r>
    </w:p>
    <w:p w14:paraId="498FA63A" w14:textId="77777777" w:rsidR="00D565AD" w:rsidRPr="00D565AD" w:rsidRDefault="00D565AD" w:rsidP="00D565AD">
      <w:pPr>
        <w:numPr>
          <w:ilvl w:val="1"/>
          <w:numId w:val="31"/>
        </w:numPr>
      </w:pPr>
      <w:r w:rsidRPr="00D565AD">
        <w:t>Write unit tests for critical methods using JUnit.</w:t>
      </w:r>
    </w:p>
    <w:p w14:paraId="26E8E400" w14:textId="77777777" w:rsidR="00D565AD" w:rsidRPr="00D565AD" w:rsidRDefault="00D565AD" w:rsidP="00D565AD">
      <w:pPr>
        <w:numPr>
          <w:ilvl w:val="1"/>
          <w:numId w:val="31"/>
        </w:numPr>
      </w:pPr>
      <w:r w:rsidRPr="00D565AD">
        <w:t>Test JSON parsing, API connectivity, and UI updates.</w:t>
      </w:r>
    </w:p>
    <w:p w14:paraId="4F7FA12D" w14:textId="77777777" w:rsidR="00D565AD" w:rsidRPr="00D565AD" w:rsidRDefault="00D565AD" w:rsidP="00D565AD">
      <w:pPr>
        <w:numPr>
          <w:ilvl w:val="0"/>
          <w:numId w:val="31"/>
        </w:numPr>
      </w:pPr>
      <w:r w:rsidRPr="00D565AD">
        <w:rPr>
          <w:b/>
          <w:bCs/>
        </w:rPr>
        <w:t>User Testing</w:t>
      </w:r>
      <w:r w:rsidRPr="00D565AD">
        <w:t>:</w:t>
      </w:r>
    </w:p>
    <w:p w14:paraId="6E5718A2" w14:textId="77777777" w:rsidR="00D565AD" w:rsidRPr="00D565AD" w:rsidRDefault="00D565AD" w:rsidP="00D565AD">
      <w:pPr>
        <w:numPr>
          <w:ilvl w:val="1"/>
          <w:numId w:val="31"/>
        </w:numPr>
      </w:pPr>
      <w:r w:rsidRPr="00D565AD">
        <w:t>Conduct user testing to gather feedback on the app's usability and functionality.</w:t>
      </w:r>
    </w:p>
    <w:p w14:paraId="1E58DE2A" w14:textId="77777777" w:rsidR="00D565AD" w:rsidRPr="00D565AD" w:rsidRDefault="00D565AD" w:rsidP="00D565AD">
      <w:pPr>
        <w:numPr>
          <w:ilvl w:val="1"/>
          <w:numId w:val="31"/>
        </w:numPr>
      </w:pPr>
      <w:r w:rsidRPr="00D565AD">
        <w:t>Make necessary adjustments based on user feedback.</w:t>
      </w:r>
    </w:p>
    <w:p w14:paraId="524FA688" w14:textId="77777777" w:rsidR="00D565AD" w:rsidRPr="00D565AD" w:rsidRDefault="00D565AD" w:rsidP="00D565AD">
      <w:pPr>
        <w:rPr>
          <w:b/>
          <w:bCs/>
        </w:rPr>
      </w:pPr>
      <w:r w:rsidRPr="00D565AD">
        <w:rPr>
          <w:b/>
          <w:bCs/>
        </w:rPr>
        <w:lastRenderedPageBreak/>
        <w:t>Step 5: Finalizing the Project</w:t>
      </w:r>
    </w:p>
    <w:p w14:paraId="54B48EDD" w14:textId="77777777" w:rsidR="00D565AD" w:rsidRPr="00D565AD" w:rsidRDefault="00D565AD" w:rsidP="00D565AD">
      <w:pPr>
        <w:numPr>
          <w:ilvl w:val="0"/>
          <w:numId w:val="32"/>
        </w:numPr>
      </w:pPr>
      <w:r w:rsidRPr="00D565AD">
        <w:rPr>
          <w:b/>
          <w:bCs/>
        </w:rPr>
        <w:t>Code Review and Optimization</w:t>
      </w:r>
      <w:r w:rsidRPr="00D565AD">
        <w:t>:</w:t>
      </w:r>
    </w:p>
    <w:p w14:paraId="2DD99DDC" w14:textId="77777777" w:rsidR="00D565AD" w:rsidRPr="00D565AD" w:rsidRDefault="00D565AD" w:rsidP="00D565AD">
      <w:pPr>
        <w:numPr>
          <w:ilvl w:val="1"/>
          <w:numId w:val="32"/>
        </w:numPr>
      </w:pPr>
      <w:r w:rsidRPr="00D565AD">
        <w:t>Review the code for any inefficiencies or bugs.</w:t>
      </w:r>
    </w:p>
    <w:p w14:paraId="1089D824" w14:textId="77777777" w:rsidR="00D565AD" w:rsidRPr="00D565AD" w:rsidRDefault="00D565AD" w:rsidP="00D565AD">
      <w:pPr>
        <w:numPr>
          <w:ilvl w:val="1"/>
          <w:numId w:val="32"/>
        </w:numPr>
      </w:pPr>
      <w:r w:rsidRPr="00D565AD">
        <w:t>Optimize the code for better performance and readability.</w:t>
      </w:r>
    </w:p>
    <w:p w14:paraId="1335A10B" w14:textId="77777777" w:rsidR="00D565AD" w:rsidRPr="00D565AD" w:rsidRDefault="00D565AD" w:rsidP="00D565AD">
      <w:pPr>
        <w:numPr>
          <w:ilvl w:val="0"/>
          <w:numId w:val="32"/>
        </w:numPr>
      </w:pPr>
      <w:r w:rsidRPr="00D565AD">
        <w:rPr>
          <w:b/>
          <w:bCs/>
        </w:rPr>
        <w:t>Documentation</w:t>
      </w:r>
      <w:r w:rsidRPr="00D565AD">
        <w:t>:</w:t>
      </w:r>
    </w:p>
    <w:p w14:paraId="0B6FCCCF" w14:textId="77777777" w:rsidR="00D565AD" w:rsidRPr="00D565AD" w:rsidRDefault="00D565AD" w:rsidP="00D565AD">
      <w:pPr>
        <w:numPr>
          <w:ilvl w:val="1"/>
          <w:numId w:val="32"/>
        </w:numPr>
      </w:pPr>
      <w:r w:rsidRPr="00D565AD">
        <w:t>Document the code with comments and Javadoc.</w:t>
      </w:r>
    </w:p>
    <w:p w14:paraId="5B10E250" w14:textId="77777777" w:rsidR="00D565AD" w:rsidRPr="00D565AD" w:rsidRDefault="00D565AD" w:rsidP="00D565AD">
      <w:pPr>
        <w:numPr>
          <w:ilvl w:val="1"/>
          <w:numId w:val="32"/>
        </w:numPr>
      </w:pPr>
      <w:r w:rsidRPr="00D565AD">
        <w:t>Prepare a user guide explaining how to use the app.</w:t>
      </w:r>
    </w:p>
    <w:p w14:paraId="31C6EAFC" w14:textId="77777777" w:rsidR="00D565AD" w:rsidRPr="00D565AD" w:rsidRDefault="00D565AD" w:rsidP="00D565AD">
      <w:pPr>
        <w:numPr>
          <w:ilvl w:val="0"/>
          <w:numId w:val="32"/>
        </w:numPr>
      </w:pPr>
      <w:r w:rsidRPr="00D565AD">
        <w:rPr>
          <w:b/>
          <w:bCs/>
        </w:rPr>
        <w:t>Deployment</w:t>
      </w:r>
      <w:r w:rsidRPr="00D565AD">
        <w:t>:</w:t>
      </w:r>
    </w:p>
    <w:p w14:paraId="373189CF" w14:textId="77777777" w:rsidR="00D565AD" w:rsidRPr="00D565AD" w:rsidRDefault="00D565AD" w:rsidP="00D565AD">
      <w:pPr>
        <w:numPr>
          <w:ilvl w:val="1"/>
          <w:numId w:val="32"/>
        </w:numPr>
      </w:pPr>
      <w:r w:rsidRPr="00D565AD">
        <w:t>Package the application into an executable JAR file.</w:t>
      </w:r>
    </w:p>
    <w:p w14:paraId="02808FE3" w14:textId="77777777" w:rsidR="00D565AD" w:rsidRPr="00D565AD" w:rsidRDefault="00D565AD" w:rsidP="00D565AD">
      <w:pPr>
        <w:numPr>
          <w:ilvl w:val="1"/>
          <w:numId w:val="32"/>
        </w:numPr>
      </w:pPr>
      <w:r w:rsidRPr="00D565AD">
        <w:t>Provide instructions for running the application.</w:t>
      </w:r>
    </w:p>
    <w:p w14:paraId="02BE66BC" w14:textId="77777777" w:rsidR="00D565AD" w:rsidRDefault="00D565AD" w:rsidP="00D565AD"/>
    <w:p w14:paraId="430F62B8" w14:textId="77777777" w:rsidR="00D565AD" w:rsidRDefault="00D565AD" w:rsidP="00D565AD"/>
    <w:p w14:paraId="18ED5D84" w14:textId="5EFA99C2" w:rsidR="00D565AD" w:rsidRDefault="00D565AD" w:rsidP="00D565AD">
      <w:pPr>
        <w:pStyle w:val="Heading2"/>
      </w:pPr>
      <w:r>
        <w:t>CONCLUSION</w:t>
      </w:r>
    </w:p>
    <w:p w14:paraId="71A2349C" w14:textId="3749F7E1" w:rsidR="00D565AD" w:rsidRPr="00D565AD" w:rsidRDefault="00D565AD" w:rsidP="00D565AD">
      <w:r w:rsidRPr="00D565AD">
        <w:t>The Weather Forecasting App project aims to deliver a reliable and user-friendly tool for accessing real-time weather information. By following the outlined process and meeting the specified requirements, the project will achieve its goal of providing accurate weather forecasts to users. This documentation serves as a guide to ensure the project's successful completion and deployment.</w:t>
      </w:r>
    </w:p>
    <w:sectPr w:rsidR="00D565AD" w:rsidRPr="00D565AD" w:rsidSect="00C354F9">
      <w:footerReference w:type="default" r:id="rId14"/>
      <w:footerReference w:type="first" r:id="rId15"/>
      <w:pgSz w:w="11906" w:h="16838"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DB2AB" w14:textId="77777777" w:rsidR="004F7D4C" w:rsidRDefault="004F7D4C">
      <w:pPr>
        <w:spacing w:after="0" w:line="240" w:lineRule="auto"/>
      </w:pPr>
      <w:r>
        <w:separator/>
      </w:r>
    </w:p>
  </w:endnote>
  <w:endnote w:type="continuationSeparator" w:id="0">
    <w:p w14:paraId="609BA772" w14:textId="77777777" w:rsidR="004F7D4C" w:rsidRDefault="004F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2255"/>
      <w:docPartObj>
        <w:docPartGallery w:val="Page Numbers (Bottom of Page)"/>
        <w:docPartUnique/>
      </w:docPartObj>
    </w:sdtPr>
    <w:sdtEndPr>
      <w:rPr>
        <w:noProof/>
      </w:rPr>
    </w:sdtEndPr>
    <w:sdtContent>
      <w:p w14:paraId="44D43914" w14:textId="77777777" w:rsidR="00C36963" w:rsidRDefault="00A95A8F">
        <w:pPr>
          <w:pStyle w:val="Footer"/>
        </w:pPr>
        <w:r>
          <w:rPr>
            <w:lang w:bidi="en-GB"/>
          </w:rPr>
          <w:fldChar w:fldCharType="begin"/>
        </w:r>
        <w:r>
          <w:rPr>
            <w:lang w:bidi="en-GB"/>
          </w:rPr>
          <w:instrText xml:space="preserve"> PAGE   \* MERGEFORMAT </w:instrText>
        </w:r>
        <w:r>
          <w:rPr>
            <w:lang w:bidi="en-GB"/>
          </w:rPr>
          <w:fldChar w:fldCharType="separate"/>
        </w:r>
        <w:r w:rsidR="00B52456">
          <w:rPr>
            <w:noProof/>
            <w:lang w:bidi="en-GB"/>
          </w:rPr>
          <w:t>2</w:t>
        </w:r>
        <w:r>
          <w:rPr>
            <w:noProof/>
            <w:lang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889591"/>
      <w:docPartObj>
        <w:docPartGallery w:val="Page Numbers (Bottom of Page)"/>
        <w:docPartUnique/>
      </w:docPartObj>
    </w:sdtPr>
    <w:sdtEndPr>
      <w:rPr>
        <w:noProof/>
      </w:rPr>
    </w:sdtEndPr>
    <w:sdtContent>
      <w:p w14:paraId="07CD29DC" w14:textId="77777777" w:rsidR="00687519" w:rsidRDefault="00687519">
        <w:pPr>
          <w:pStyle w:val="Footer"/>
        </w:pPr>
        <w:r>
          <w:rPr>
            <w:lang w:bidi="en-GB"/>
          </w:rPr>
          <w:fldChar w:fldCharType="begin"/>
        </w:r>
        <w:r>
          <w:rPr>
            <w:lang w:bidi="en-GB"/>
          </w:rPr>
          <w:instrText xml:space="preserve"> PAGE   \* MERGEFORMAT </w:instrText>
        </w:r>
        <w:r>
          <w:rPr>
            <w:lang w:bidi="en-GB"/>
          </w:rPr>
          <w:fldChar w:fldCharType="separate"/>
        </w:r>
        <w:r w:rsidR="00B52456">
          <w:rPr>
            <w:noProof/>
            <w:lang w:bidi="en-GB"/>
          </w:rPr>
          <w:t>1</w:t>
        </w:r>
        <w:r>
          <w:rPr>
            <w:noProof/>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8700F" w14:textId="77777777" w:rsidR="004F7D4C" w:rsidRDefault="004F7D4C">
      <w:pPr>
        <w:spacing w:after="0" w:line="240" w:lineRule="auto"/>
      </w:pPr>
      <w:r>
        <w:separator/>
      </w:r>
    </w:p>
  </w:footnote>
  <w:footnote w:type="continuationSeparator" w:id="0">
    <w:p w14:paraId="39D61B14" w14:textId="77777777" w:rsidR="004F7D4C" w:rsidRDefault="004F7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27A08A8"/>
    <w:multiLevelType w:val="hybridMultilevel"/>
    <w:tmpl w:val="A1607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947DE8"/>
    <w:multiLevelType w:val="multilevel"/>
    <w:tmpl w:val="10500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0D4639"/>
    <w:multiLevelType w:val="multilevel"/>
    <w:tmpl w:val="88EC3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AB491B"/>
    <w:multiLevelType w:val="hybridMultilevel"/>
    <w:tmpl w:val="98B6E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61660A"/>
    <w:multiLevelType w:val="multilevel"/>
    <w:tmpl w:val="CF72D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00BCE"/>
    <w:multiLevelType w:val="multilevel"/>
    <w:tmpl w:val="1C487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A701D"/>
    <w:multiLevelType w:val="multilevel"/>
    <w:tmpl w:val="C5F6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1073F"/>
    <w:multiLevelType w:val="hybridMultilevel"/>
    <w:tmpl w:val="6812D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642F81"/>
    <w:multiLevelType w:val="hybridMultilevel"/>
    <w:tmpl w:val="565A5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2F50F3"/>
    <w:multiLevelType w:val="hybridMultilevel"/>
    <w:tmpl w:val="8A2E7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940B5A"/>
    <w:multiLevelType w:val="multilevel"/>
    <w:tmpl w:val="4EFA4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7E45FF"/>
    <w:multiLevelType w:val="multilevel"/>
    <w:tmpl w:val="376EC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495161">
    <w:abstractNumId w:val="9"/>
  </w:num>
  <w:num w:numId="2" w16cid:durableId="1151099737">
    <w:abstractNumId w:val="17"/>
  </w:num>
  <w:num w:numId="3" w16cid:durableId="788888905">
    <w:abstractNumId w:val="17"/>
  </w:num>
  <w:num w:numId="4" w16cid:durableId="1880706791">
    <w:abstractNumId w:val="17"/>
  </w:num>
  <w:num w:numId="5" w16cid:durableId="253325749">
    <w:abstractNumId w:val="17"/>
  </w:num>
  <w:num w:numId="6" w16cid:durableId="1203784103">
    <w:abstractNumId w:val="8"/>
  </w:num>
  <w:num w:numId="7" w16cid:durableId="398484505">
    <w:abstractNumId w:val="29"/>
  </w:num>
  <w:num w:numId="8" w16cid:durableId="1268194165">
    <w:abstractNumId w:val="7"/>
  </w:num>
  <w:num w:numId="9" w16cid:durableId="1863517680">
    <w:abstractNumId w:val="6"/>
  </w:num>
  <w:num w:numId="10" w16cid:durableId="1365446361">
    <w:abstractNumId w:val="5"/>
  </w:num>
  <w:num w:numId="11" w16cid:durableId="373971987">
    <w:abstractNumId w:val="4"/>
  </w:num>
  <w:num w:numId="12" w16cid:durableId="1865745558">
    <w:abstractNumId w:val="3"/>
  </w:num>
  <w:num w:numId="13" w16cid:durableId="541600815">
    <w:abstractNumId w:val="2"/>
  </w:num>
  <w:num w:numId="14" w16cid:durableId="2101490083">
    <w:abstractNumId w:val="1"/>
  </w:num>
  <w:num w:numId="15" w16cid:durableId="1675837617">
    <w:abstractNumId w:val="0"/>
  </w:num>
  <w:num w:numId="16" w16cid:durableId="86508400">
    <w:abstractNumId w:val="21"/>
  </w:num>
  <w:num w:numId="17" w16cid:durableId="1206673663">
    <w:abstractNumId w:val="15"/>
  </w:num>
  <w:num w:numId="18" w16cid:durableId="1740706502">
    <w:abstractNumId w:val="13"/>
  </w:num>
  <w:num w:numId="19" w16cid:durableId="1271667312">
    <w:abstractNumId w:val="18"/>
  </w:num>
  <w:num w:numId="20" w16cid:durableId="831484265">
    <w:abstractNumId w:val="10"/>
  </w:num>
  <w:num w:numId="21" w16cid:durableId="311906225">
    <w:abstractNumId w:val="14"/>
  </w:num>
  <w:num w:numId="22" w16cid:durableId="920943062">
    <w:abstractNumId w:val="26"/>
  </w:num>
  <w:num w:numId="23" w16cid:durableId="1824926951">
    <w:abstractNumId w:val="24"/>
  </w:num>
  <w:num w:numId="24" w16cid:durableId="1208370739">
    <w:abstractNumId w:val="25"/>
  </w:num>
  <w:num w:numId="25" w16cid:durableId="336157863">
    <w:abstractNumId w:val="19"/>
  </w:num>
  <w:num w:numId="26" w16cid:durableId="599995783">
    <w:abstractNumId w:val="23"/>
  </w:num>
  <w:num w:numId="27" w16cid:durableId="1840462712">
    <w:abstractNumId w:val="27"/>
  </w:num>
  <w:num w:numId="28" w16cid:durableId="2130737475">
    <w:abstractNumId w:val="12"/>
  </w:num>
  <w:num w:numId="29" w16cid:durableId="1200626224">
    <w:abstractNumId w:val="20"/>
  </w:num>
  <w:num w:numId="30" w16cid:durableId="472720818">
    <w:abstractNumId w:val="22"/>
  </w:num>
  <w:num w:numId="31" w16cid:durableId="601375444">
    <w:abstractNumId w:val="16"/>
  </w:num>
  <w:num w:numId="32" w16cid:durableId="743841224">
    <w:abstractNumId w:val="28"/>
  </w:num>
  <w:num w:numId="33" w16cid:durableId="19012119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AD"/>
    <w:rsid w:val="000E493E"/>
    <w:rsid w:val="002810CD"/>
    <w:rsid w:val="002B28C6"/>
    <w:rsid w:val="00414F89"/>
    <w:rsid w:val="00452CBA"/>
    <w:rsid w:val="004F7D4C"/>
    <w:rsid w:val="00687519"/>
    <w:rsid w:val="006A2C55"/>
    <w:rsid w:val="007727AE"/>
    <w:rsid w:val="00802211"/>
    <w:rsid w:val="009519D1"/>
    <w:rsid w:val="00955258"/>
    <w:rsid w:val="00961029"/>
    <w:rsid w:val="009F72AF"/>
    <w:rsid w:val="00A00758"/>
    <w:rsid w:val="00A3065A"/>
    <w:rsid w:val="00A77817"/>
    <w:rsid w:val="00A95A8F"/>
    <w:rsid w:val="00B52456"/>
    <w:rsid w:val="00C354F9"/>
    <w:rsid w:val="00C36963"/>
    <w:rsid w:val="00C5530D"/>
    <w:rsid w:val="00D565AD"/>
    <w:rsid w:val="00D7439B"/>
    <w:rsid w:val="00DB3E96"/>
    <w:rsid w:val="00DE5F8B"/>
    <w:rsid w:val="00F84A13"/>
    <w:rsid w:val="00F867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021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GB"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rsid w:val="00D565AD"/>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customStyle="1" w:styleId="C554FD50AB6D4646A381DAAFA577F2D6">
    <w:name w:val="C554FD50AB6D4646A381DAAFA577F2D6"/>
    <w:rsid w:val="00D565AD"/>
    <w:pPr>
      <w:spacing w:after="160" w:line="259" w:lineRule="auto"/>
    </w:pPr>
    <w:rPr>
      <w:rFonts w:eastAsiaTheme="minorEastAsia"/>
      <w:color w:val="auto"/>
      <w:kern w:val="2"/>
      <w:sz w:val="22"/>
      <w:szCs w:val="22"/>
      <w:lang w:eastAsia="en-GB"/>
      <w14:ligatures w14:val="standardContextual"/>
    </w:rPr>
  </w:style>
  <w:style w:type="character" w:styleId="UnresolvedMention">
    <w:name w:val="Unresolved Mention"/>
    <w:basedOn w:val="DefaultParagraphFont"/>
    <w:uiPriority w:val="99"/>
    <w:semiHidden/>
    <w:unhideWhenUsed/>
    <w:rsid w:val="00D5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1312">
      <w:bodyDiv w:val="1"/>
      <w:marLeft w:val="0"/>
      <w:marRight w:val="0"/>
      <w:marTop w:val="0"/>
      <w:marBottom w:val="0"/>
      <w:divBdr>
        <w:top w:val="none" w:sz="0" w:space="0" w:color="auto"/>
        <w:left w:val="none" w:sz="0" w:space="0" w:color="auto"/>
        <w:bottom w:val="none" w:sz="0" w:space="0" w:color="auto"/>
        <w:right w:val="none" w:sz="0" w:space="0" w:color="auto"/>
      </w:divBdr>
    </w:div>
    <w:div w:id="130829224">
      <w:bodyDiv w:val="1"/>
      <w:marLeft w:val="0"/>
      <w:marRight w:val="0"/>
      <w:marTop w:val="0"/>
      <w:marBottom w:val="0"/>
      <w:divBdr>
        <w:top w:val="none" w:sz="0" w:space="0" w:color="auto"/>
        <w:left w:val="none" w:sz="0" w:space="0" w:color="auto"/>
        <w:bottom w:val="none" w:sz="0" w:space="0" w:color="auto"/>
        <w:right w:val="none" w:sz="0" w:space="0" w:color="auto"/>
      </w:divBdr>
    </w:div>
    <w:div w:id="451171313">
      <w:bodyDiv w:val="1"/>
      <w:marLeft w:val="0"/>
      <w:marRight w:val="0"/>
      <w:marTop w:val="0"/>
      <w:marBottom w:val="0"/>
      <w:divBdr>
        <w:top w:val="none" w:sz="0" w:space="0" w:color="auto"/>
        <w:left w:val="none" w:sz="0" w:space="0" w:color="auto"/>
        <w:bottom w:val="none" w:sz="0" w:space="0" w:color="auto"/>
        <w:right w:val="none" w:sz="0" w:space="0" w:color="auto"/>
      </w:divBdr>
    </w:div>
    <w:div w:id="711418114">
      <w:bodyDiv w:val="1"/>
      <w:marLeft w:val="0"/>
      <w:marRight w:val="0"/>
      <w:marTop w:val="0"/>
      <w:marBottom w:val="0"/>
      <w:divBdr>
        <w:top w:val="none" w:sz="0" w:space="0" w:color="auto"/>
        <w:left w:val="none" w:sz="0" w:space="0" w:color="auto"/>
        <w:bottom w:val="none" w:sz="0" w:space="0" w:color="auto"/>
        <w:right w:val="none" w:sz="0" w:space="0" w:color="auto"/>
      </w:divBdr>
    </w:div>
    <w:div w:id="887692004">
      <w:bodyDiv w:val="1"/>
      <w:marLeft w:val="0"/>
      <w:marRight w:val="0"/>
      <w:marTop w:val="0"/>
      <w:marBottom w:val="0"/>
      <w:divBdr>
        <w:top w:val="none" w:sz="0" w:space="0" w:color="auto"/>
        <w:left w:val="none" w:sz="0" w:space="0" w:color="auto"/>
        <w:bottom w:val="none" w:sz="0" w:space="0" w:color="auto"/>
        <w:right w:val="none" w:sz="0" w:space="0" w:color="auto"/>
      </w:divBdr>
    </w:div>
    <w:div w:id="1221793007">
      <w:bodyDiv w:val="1"/>
      <w:marLeft w:val="0"/>
      <w:marRight w:val="0"/>
      <w:marTop w:val="0"/>
      <w:marBottom w:val="0"/>
      <w:divBdr>
        <w:top w:val="none" w:sz="0" w:space="0" w:color="auto"/>
        <w:left w:val="none" w:sz="0" w:space="0" w:color="auto"/>
        <w:bottom w:val="none" w:sz="0" w:space="0" w:color="auto"/>
        <w:right w:val="none" w:sz="0" w:space="0" w:color="auto"/>
      </w:divBdr>
    </w:div>
    <w:div w:id="1364746617">
      <w:bodyDiv w:val="1"/>
      <w:marLeft w:val="0"/>
      <w:marRight w:val="0"/>
      <w:marTop w:val="0"/>
      <w:marBottom w:val="0"/>
      <w:divBdr>
        <w:top w:val="none" w:sz="0" w:space="0" w:color="auto"/>
        <w:left w:val="none" w:sz="0" w:space="0" w:color="auto"/>
        <w:bottom w:val="none" w:sz="0" w:space="0" w:color="auto"/>
        <w:right w:val="none" w:sz="0" w:space="0" w:color="auto"/>
      </w:divBdr>
    </w:div>
    <w:div w:id="205353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oracle.com/java/technologies/javase-download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an\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57E3F8-D67B-42F2-9BD6-1506690D44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3A1AD95-8833-42D7-9D0E-E6F1E6CA1951}">
  <ds:schemaRefs>
    <ds:schemaRef ds:uri="http://schemas.microsoft.com/sharepoint/v3/contenttype/forms"/>
  </ds:schemaRefs>
</ds:datastoreItem>
</file>

<file path=customXml/itemProps3.xml><?xml version="1.0" encoding="utf-8"?>
<ds:datastoreItem xmlns:ds="http://schemas.openxmlformats.org/officeDocument/2006/customXml" ds:itemID="{653E52DE-9D13-4D1F-9BDF-30ECA93D6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Paper with cover and TOC</Template>
  <TotalTime>0</TotalTime>
  <Pages>8</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2024-05-22T05:47:00Z</dcterms:created>
  <dcterms:modified xsi:type="dcterms:W3CDTF">2024-05-22T06:47:00Z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